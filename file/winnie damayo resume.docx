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8B" w:rsidRDefault="001A31A2">
      <w:r>
        <w:rPr>
          <w:b/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 wp14:anchorId="7182F305" wp14:editId="47B1ED18">
            <wp:simplePos x="0" y="0"/>
            <wp:positionH relativeFrom="column">
              <wp:posOffset>4135755</wp:posOffset>
            </wp:positionH>
            <wp:positionV relativeFrom="paragraph">
              <wp:posOffset>-770728</wp:posOffset>
            </wp:positionV>
            <wp:extent cx="1562986" cy="16586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86" cy="16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EA1">
        <w:rPr>
          <w:noProof/>
          <w:sz w:val="20"/>
          <w:szCs w:val="20"/>
        </w:rPr>
        <w:drawing>
          <wp:anchor distT="0" distB="0" distL="114300" distR="114300" simplePos="0" relativeHeight="251725824" behindDoc="0" locked="0" layoutInCell="1" allowOverlap="1" wp14:anchorId="4F132BDB" wp14:editId="2D8645C1">
            <wp:simplePos x="0" y="0"/>
            <wp:positionH relativeFrom="column">
              <wp:posOffset>4131945</wp:posOffset>
            </wp:positionH>
            <wp:positionV relativeFrom="paragraph">
              <wp:posOffset>-592719</wp:posOffset>
            </wp:positionV>
            <wp:extent cx="1561381" cy="1465266"/>
            <wp:effectExtent l="0" t="0" r="127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 pic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" b="27888"/>
                    <a:stretch/>
                  </pic:blipFill>
                  <pic:spPr bwMode="auto">
                    <a:xfrm>
                      <a:off x="0" y="0"/>
                      <a:ext cx="1561381" cy="146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EA1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32EC4BF" wp14:editId="043E9FBE">
                <wp:simplePos x="0" y="0"/>
                <wp:positionH relativeFrom="column">
                  <wp:posOffset>-189781</wp:posOffset>
                </wp:positionH>
                <wp:positionV relativeFrom="paragraph">
                  <wp:posOffset>-612475</wp:posOffset>
                </wp:positionV>
                <wp:extent cx="6266180" cy="1483743"/>
                <wp:effectExtent l="0" t="0" r="20320" b="2159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14837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E8D" w:rsidRDefault="00ED6E8D" w:rsidP="00ED6E8D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D2038B" w:rsidRPr="00D2038B" w:rsidRDefault="00E713FF" w:rsidP="00ED6E8D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Winnie A. Damayo</w:t>
                            </w:r>
                          </w:p>
                          <w:p w:rsidR="00E2635D" w:rsidRDefault="00931443" w:rsidP="00ED6E8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B. Rodriguez, Espina Village</w:t>
                            </w:r>
                          </w:p>
                          <w:p w:rsidR="00D2038B" w:rsidRPr="00D2038B" w:rsidRDefault="00E713FF" w:rsidP="00ED6E8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No.: 09208783268</w:t>
                            </w:r>
                          </w:p>
                          <w:p w:rsidR="00481EA1" w:rsidRDefault="00D2038B" w:rsidP="00481EA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038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9" w:history="1">
                              <w:r w:rsidR="00953CA5" w:rsidRPr="0038485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winnie131212592@gmail.com</w:t>
                              </w:r>
                            </w:hyperlink>
                            <w:r w:rsidR="00481EA1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953CA5" w:rsidRPr="006F7CA6" w:rsidRDefault="006F7CA6" w:rsidP="00481EA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Web: </w:t>
                            </w:r>
                            <w:r w:rsidR="00907A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http</w:t>
                            </w:r>
                            <w:r w:rsidR="00411B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907A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://</w:t>
                            </w:r>
                            <w:r w:rsidRPr="006F7CA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411BD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winex01.github.io</w:t>
                            </w:r>
                          </w:p>
                          <w:p w:rsidR="00D2038B" w:rsidRDefault="00D2038B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481EA1" w:rsidRDefault="00481EA1" w:rsidP="00481EA1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81EA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http://winnie.16mb.com/</w:t>
                            </w:r>
                          </w:p>
                          <w:p w:rsidR="00481EA1" w:rsidRDefault="00481EA1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CF591E" w:rsidRPr="00D2038B" w:rsidRDefault="00CF591E" w:rsidP="00ED6E8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4.95pt;margin-top:-48.25pt;width:493.4pt;height:116.8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" fillcolor="#76923c [2406]" strokecolor="#76923c [2406]">
                <v:textbox>
                  <w:txbxContent>
                    <w:p w:rsidR="00ED6E8D" w:rsidRDefault="00ED6E8D" w:rsidP="00ED6E8D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D2038B" w:rsidRPr="00D2038B" w:rsidRDefault="00E713FF" w:rsidP="00ED6E8D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Winnie A.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Damayo</w:t>
                      </w:r>
                      <w:proofErr w:type="spellEnd"/>
                    </w:p>
                    <w:p w:rsidR="00E2635D" w:rsidRDefault="00931443" w:rsidP="00ED6E8D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B. Rodriguez,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Espina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Village</w:t>
                      </w:r>
                    </w:p>
                    <w:p w:rsidR="00D2038B" w:rsidRPr="00D2038B" w:rsidRDefault="00E713FF" w:rsidP="00ED6E8D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No.: 09208783268</w:t>
                      </w:r>
                    </w:p>
                    <w:p w:rsidR="00481EA1" w:rsidRDefault="00D2038B" w:rsidP="00481EA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D2038B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hyperlink r:id="rId10" w:history="1">
                        <w:r w:rsidR="00953CA5" w:rsidRPr="00384858">
                          <w:rPr>
                            <w:rStyle w:val="Hyperlink"/>
                            <w:sz w:val="24"/>
                            <w:szCs w:val="24"/>
                          </w:rPr>
                          <w:t>winnie131212592@gmail.com</w:t>
                        </w:r>
                      </w:hyperlink>
                      <w:r w:rsidR="00481EA1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53CA5" w:rsidRPr="006F7CA6" w:rsidRDefault="006F7CA6" w:rsidP="00481EA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Web: </w:t>
                      </w:r>
                      <w:r w:rsidR="00907A6D">
                        <w:rPr>
                          <w:color w:val="FFFFFF" w:themeColor="background1"/>
                          <w:sz w:val="24"/>
                          <w:szCs w:val="24"/>
                        </w:rPr>
                        <w:t>http</w:t>
                      </w:r>
                      <w:r w:rsidR="00411BD2">
                        <w:rPr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907A6D">
                        <w:rPr>
                          <w:color w:val="FFFFFF" w:themeColor="background1"/>
                          <w:sz w:val="24"/>
                          <w:szCs w:val="24"/>
                        </w:rPr>
                        <w:t>://</w:t>
                      </w:r>
                      <w:r w:rsidRPr="006F7CA6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411BD2">
                        <w:rPr>
                          <w:color w:val="FFFFFF" w:themeColor="background1"/>
                          <w:sz w:val="24"/>
                          <w:szCs w:val="24"/>
                        </w:rPr>
                        <w:t>winex01.github.io</w:t>
                      </w:r>
                    </w:p>
                    <w:p w:rsidR="00D2038B" w:rsidRDefault="00D2038B" w:rsidP="00ED6E8D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481EA1" w:rsidRDefault="00481EA1" w:rsidP="00481EA1">
                      <w:pPr>
                        <w:pStyle w:val="NoSpacing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481EA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http://winnie.16mb.com/</w:t>
                      </w:r>
                    </w:p>
                    <w:p w:rsidR="00481EA1" w:rsidRDefault="00481EA1" w:rsidP="00ED6E8D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</w:p>
                    <w:p w:rsidR="00CF591E" w:rsidRPr="00D2038B" w:rsidRDefault="00CF591E" w:rsidP="00ED6E8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2038B" w:rsidRDefault="00D2038B" w:rsidP="00D2038B"/>
    <w:p w:rsidR="00E129AE" w:rsidRDefault="00E129AE" w:rsidP="00D2038B"/>
    <w:p w:rsidR="00D2038B" w:rsidRDefault="00E713FF" w:rsidP="00D2038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329200" wp14:editId="751809D3">
                <wp:simplePos x="0" y="0"/>
                <wp:positionH relativeFrom="column">
                  <wp:posOffset>-189230</wp:posOffset>
                </wp:positionH>
                <wp:positionV relativeFrom="paragraph">
                  <wp:posOffset>40005</wp:posOffset>
                </wp:positionV>
                <wp:extent cx="6266180" cy="275590"/>
                <wp:effectExtent l="10795" t="10160" r="9525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8B" w:rsidRPr="00D2038B" w:rsidRDefault="00CE7851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  <w:r w:rsidR="00D2038B" w:rsidRPr="00D2038B">
                              <w:t xml:space="preserve"> 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D2038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79EF94" id="_x0000_s1028" style="position:absolute;margin-left:-14.9pt;margin-top:3.15pt;width:493.4pt;height:2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" fillcolor="#d6e3bc [1302]" strokecolor="#d6e3bc [1302]">
                <v:textbox>
                  <w:txbxContent>
                    <w:p w:rsidR="00D2038B" w:rsidRPr="00D2038B" w:rsidRDefault="00CE7851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Experience </w:t>
                      </w:r>
                      <w:r w:rsidR="00D2038B" w:rsidRPr="00D2038B">
                        <w:t xml:space="preserve"> 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D2038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B723DD" w:rsidRDefault="00B723DD" w:rsidP="00E713FF">
      <w:pPr>
        <w:pStyle w:val="NoSpacing"/>
        <w:rPr>
          <w:b/>
          <w:sz w:val="20"/>
          <w:szCs w:val="20"/>
        </w:rPr>
      </w:pPr>
    </w:p>
    <w:p w:rsidR="00CE7851" w:rsidRDefault="00CE7851" w:rsidP="00E713FF">
      <w:pPr>
        <w:pStyle w:val="NoSpacing"/>
        <w:rPr>
          <w:b/>
          <w:sz w:val="20"/>
          <w:szCs w:val="20"/>
        </w:rPr>
      </w:pPr>
      <w:r w:rsidRPr="00CE7851">
        <w:rPr>
          <w:b/>
          <w:sz w:val="20"/>
          <w:szCs w:val="20"/>
        </w:rPr>
        <w:t xml:space="preserve">2017-06 </w:t>
      </w:r>
      <w:r w:rsidR="0000071D">
        <w:rPr>
          <w:b/>
          <w:sz w:val="20"/>
          <w:szCs w:val="20"/>
        </w:rPr>
        <w:t>–</w:t>
      </w:r>
      <w:r w:rsidRPr="00CE7851">
        <w:rPr>
          <w:b/>
          <w:sz w:val="20"/>
          <w:szCs w:val="20"/>
        </w:rPr>
        <w:t xml:space="preserve"> </w:t>
      </w:r>
      <w:r w:rsidR="0000071D">
        <w:rPr>
          <w:b/>
          <w:sz w:val="20"/>
          <w:szCs w:val="20"/>
        </w:rPr>
        <w:t>2018-10-15</w:t>
      </w:r>
      <w:r>
        <w:rPr>
          <w:b/>
          <w:sz w:val="20"/>
          <w:szCs w:val="20"/>
        </w:rPr>
        <w:tab/>
        <w:t>Web Developer / Programmer</w:t>
      </w:r>
    </w:p>
    <w:p w:rsidR="00072AB8" w:rsidRDefault="00CE7851" w:rsidP="00E713F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72AB8" w:rsidRPr="00072AB8">
        <w:rPr>
          <w:sz w:val="20"/>
          <w:szCs w:val="20"/>
        </w:rPr>
        <w:t>Treon</w:t>
      </w:r>
      <w:r w:rsidR="00072AB8">
        <w:rPr>
          <w:sz w:val="20"/>
          <w:szCs w:val="20"/>
        </w:rPr>
        <w:t xml:space="preserve"> HRExpress</w:t>
      </w:r>
    </w:p>
    <w:p w:rsidR="00072AB8" w:rsidRPr="00072AB8" w:rsidRDefault="00072AB8" w:rsidP="00E713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Sabellano Street, Basak Pardo, Cebu City 6000</w:t>
      </w:r>
      <w:r w:rsidR="00B21CF3">
        <w:rPr>
          <w:sz w:val="20"/>
          <w:szCs w:val="20"/>
        </w:rPr>
        <w:t xml:space="preserve"> (SWU Old Campus)</w:t>
      </w:r>
    </w:p>
    <w:p w:rsidR="00CE7851" w:rsidRPr="00072AB8" w:rsidRDefault="00CE7851" w:rsidP="00072AB8">
      <w:pPr>
        <w:pStyle w:val="NoSpacing"/>
        <w:ind w:left="1440" w:firstLine="720"/>
        <w:rPr>
          <w:b/>
          <w:sz w:val="20"/>
          <w:szCs w:val="20"/>
        </w:rPr>
      </w:pPr>
      <w:r w:rsidRPr="00072AB8">
        <w:rPr>
          <w:b/>
          <w:sz w:val="20"/>
          <w:szCs w:val="20"/>
        </w:rPr>
        <w:t>Responsibilities: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Fix Bugs</w:t>
      </w:r>
    </w:p>
    <w:p w:rsidR="00CE7851" w:rsidRPr="00CE7851" w:rsidRDefault="00CE7851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Customer Supports</w:t>
      </w:r>
    </w:p>
    <w:p w:rsidR="00CE7851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Add features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Migrate System to Latest Version</w:t>
      </w:r>
    </w:p>
    <w:p w:rsidR="00072AB8" w:rsidRPr="00072AB8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Migrate Database</w:t>
      </w:r>
    </w:p>
    <w:p w:rsidR="00072AB8" w:rsidRPr="002C3111" w:rsidRDefault="00072AB8" w:rsidP="00CE785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Email Supports</w:t>
      </w:r>
    </w:p>
    <w:p w:rsidR="00CE7851" w:rsidRDefault="002C3111" w:rsidP="00E713F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Backup Database</w:t>
      </w:r>
      <w:r w:rsidR="00D1252F">
        <w:rPr>
          <w:b/>
          <w:sz w:val="20"/>
          <w:szCs w:val="20"/>
        </w:rPr>
        <w:t xml:space="preserve"> </w:t>
      </w:r>
      <w:r w:rsidR="00D1252F">
        <w:rPr>
          <w:sz w:val="20"/>
          <w:szCs w:val="20"/>
        </w:rPr>
        <w:t>(Postgres)</w:t>
      </w:r>
    </w:p>
    <w:p w:rsidR="009C3685" w:rsidRPr="009C3685" w:rsidRDefault="009C3685" w:rsidP="00E713F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Train new </w:t>
      </w:r>
      <w:r w:rsidR="008276A7">
        <w:rPr>
          <w:sz w:val="20"/>
          <w:szCs w:val="20"/>
        </w:rPr>
        <w:t xml:space="preserve"> </w:t>
      </w:r>
      <w:r>
        <w:rPr>
          <w:sz w:val="20"/>
          <w:szCs w:val="20"/>
        </w:rPr>
        <w:t>hire</w:t>
      </w:r>
      <w:r w:rsidR="001B1D22">
        <w:rPr>
          <w:sz w:val="20"/>
          <w:szCs w:val="20"/>
        </w:rPr>
        <w:t>d</w:t>
      </w:r>
      <w:r>
        <w:rPr>
          <w:sz w:val="20"/>
          <w:szCs w:val="20"/>
        </w:rPr>
        <w:t xml:space="preserve"> (before leaving)</w:t>
      </w:r>
    </w:p>
    <w:p w:rsidR="00CE7851" w:rsidRDefault="00CE7851" w:rsidP="00E713FF">
      <w:pPr>
        <w:pStyle w:val="NoSpacing"/>
        <w:rPr>
          <w:sz w:val="20"/>
          <w:szCs w:val="20"/>
        </w:rPr>
      </w:pPr>
    </w:p>
    <w:p w:rsidR="00CE7851" w:rsidRDefault="00CE7851" w:rsidP="00E713FF">
      <w:pPr>
        <w:pStyle w:val="NoSpacing"/>
        <w:rPr>
          <w:b/>
          <w:sz w:val="20"/>
          <w:szCs w:val="20"/>
        </w:rPr>
      </w:pPr>
      <w:r w:rsidRPr="00CE7851">
        <w:rPr>
          <w:b/>
          <w:sz w:val="20"/>
          <w:szCs w:val="20"/>
        </w:rPr>
        <w:t>2016-04 - 2016-05</w:t>
      </w:r>
      <w:r>
        <w:rPr>
          <w:sz w:val="20"/>
          <w:szCs w:val="20"/>
        </w:rPr>
        <w:tab/>
      </w:r>
      <w:r w:rsidRPr="00CE7851">
        <w:rPr>
          <w:b/>
          <w:sz w:val="20"/>
          <w:szCs w:val="20"/>
        </w:rPr>
        <w:t xml:space="preserve">IT Support &amp; </w:t>
      </w:r>
      <w:r w:rsidR="001F1AB6">
        <w:rPr>
          <w:b/>
          <w:sz w:val="20"/>
          <w:szCs w:val="20"/>
        </w:rPr>
        <w:t>Technician</w:t>
      </w:r>
      <w:bookmarkStart w:id="0" w:name="_GoBack"/>
      <w:bookmarkEnd w:id="0"/>
    </w:p>
    <w:p w:rsidR="00072AB8" w:rsidRDefault="00CE7851" w:rsidP="00072AB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OJT </w:t>
      </w:r>
      <w:r w:rsidR="00072AB8">
        <w:rPr>
          <w:sz w:val="20"/>
          <w:szCs w:val="20"/>
        </w:rPr>
        <w:t xml:space="preserve">at International Pharmaceuticals, Inc. (IPI) </w:t>
      </w:r>
    </w:p>
    <w:p w:rsidR="00CE7851" w:rsidRPr="00CE7851" w:rsidRDefault="00072AB8" w:rsidP="00072AB8">
      <w:pPr>
        <w:pStyle w:val="NoSpacing"/>
        <w:ind w:left="1440" w:firstLine="720"/>
        <w:rPr>
          <w:sz w:val="20"/>
          <w:szCs w:val="20"/>
        </w:rPr>
      </w:pPr>
      <w:r>
        <w:rPr>
          <w:sz w:val="20"/>
          <w:szCs w:val="20"/>
        </w:rPr>
        <w:t>Kasambagan, Mabolo, Cebu City</w:t>
      </w:r>
    </w:p>
    <w:p w:rsidR="00CE7851" w:rsidRPr="00072AB8" w:rsidRDefault="00CE7851" w:rsidP="00E713FF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72AB8">
        <w:rPr>
          <w:b/>
          <w:sz w:val="20"/>
          <w:szCs w:val="20"/>
        </w:rPr>
        <w:t>Responsibilities:</w:t>
      </w:r>
    </w:p>
    <w:p w:rsidR="00CE7851" w:rsidRDefault="00CE7851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Format Computer and laptops</w:t>
      </w:r>
    </w:p>
    <w:p w:rsidR="00CE7851" w:rsidRDefault="00CE7851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Refill printer with ink and tuner</w:t>
      </w:r>
    </w:p>
    <w:p w:rsidR="00AD5A86" w:rsidRDefault="00AD5A86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applications</w:t>
      </w:r>
    </w:p>
    <w:p w:rsidR="00B331AB" w:rsidRPr="00CE7851" w:rsidRDefault="00B331AB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Assist employee technical problems</w:t>
      </w:r>
    </w:p>
    <w:p w:rsidR="00CE7851" w:rsidRDefault="008276A7" w:rsidP="00CE7851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Train new </w:t>
      </w:r>
      <w:r w:rsidR="00CE7851">
        <w:rPr>
          <w:sz w:val="20"/>
          <w:szCs w:val="20"/>
        </w:rPr>
        <w:t>intern</w:t>
      </w: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E79F9E" wp14:editId="1DE34DC4">
                <wp:simplePos x="0" y="0"/>
                <wp:positionH relativeFrom="column">
                  <wp:posOffset>-198755</wp:posOffset>
                </wp:positionH>
                <wp:positionV relativeFrom="paragraph">
                  <wp:posOffset>177165</wp:posOffset>
                </wp:positionV>
                <wp:extent cx="6275705" cy="275590"/>
                <wp:effectExtent l="0" t="0" r="10795" b="1016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020961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8B6960" id="Rectangle 13" o:spid="_x0000_s1029" style="position:absolute;margin-left:-15.65pt;margin-top:13.95pt;width:494.15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" fillcolor="#d6e3bc [1302]" strokecolor="#d6e3bc [1302]">
                <v:textbox>
                  <w:txbxContent>
                    <w:p w:rsidR="00A0623C" w:rsidRPr="00D2038B" w:rsidRDefault="00020961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953CA5" w:rsidRDefault="00953CA5" w:rsidP="00953CA5">
      <w:pPr>
        <w:pStyle w:val="NoSpacing"/>
        <w:rPr>
          <w:sz w:val="20"/>
          <w:szCs w:val="20"/>
        </w:rPr>
      </w:pPr>
    </w:p>
    <w:p w:rsidR="00953CA5" w:rsidRDefault="00953CA5" w:rsidP="00E713FF">
      <w:pPr>
        <w:pStyle w:val="NoSpacing"/>
        <w:rPr>
          <w:sz w:val="20"/>
          <w:szCs w:val="20"/>
        </w:rPr>
      </w:pPr>
    </w:p>
    <w:p w:rsidR="00953CA5" w:rsidRDefault="00953CA5" w:rsidP="00953CA5">
      <w:pPr>
        <w:pStyle w:val="NoSpacing"/>
        <w:rPr>
          <w:sz w:val="20"/>
          <w:szCs w:val="20"/>
        </w:rPr>
      </w:pP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Web:   Html, JavaScript, Bootstrap, PHP, MySQL, PDO, AJAX jQuery, PostgreSql</w:t>
      </w: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Familiar with the Basics (at School):   C#, C, C++, JAVA, Arduino Programming, MIT Inventor App</w:t>
      </w:r>
    </w:p>
    <w:p w:rsidR="00953CA5" w:rsidRDefault="00953CA5" w:rsidP="0095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Others:  MVC pattern, Obj</w:t>
      </w:r>
      <w:r w:rsidR="00615960">
        <w:rPr>
          <w:sz w:val="20"/>
          <w:szCs w:val="20"/>
        </w:rPr>
        <w:t xml:space="preserve">ect Oriented Programming, </w:t>
      </w:r>
      <w:r>
        <w:rPr>
          <w:sz w:val="20"/>
          <w:szCs w:val="20"/>
        </w:rPr>
        <w:t>CodeIgniter, Laravel, Ubuntu Shell Scripts</w:t>
      </w:r>
      <w:r w:rsidR="00615960">
        <w:rPr>
          <w:sz w:val="20"/>
          <w:szCs w:val="20"/>
        </w:rPr>
        <w:t>, Laragon</w:t>
      </w:r>
      <w:r w:rsidR="005815DC">
        <w:rPr>
          <w:sz w:val="20"/>
          <w:szCs w:val="20"/>
        </w:rPr>
        <w:t>, Git</w:t>
      </w:r>
    </w:p>
    <w:p w:rsidR="00072AB8" w:rsidRDefault="00072AB8" w:rsidP="00E713FF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D2D4FB" wp14:editId="704186B5">
                <wp:simplePos x="0" y="0"/>
                <wp:positionH relativeFrom="column">
                  <wp:posOffset>-200025</wp:posOffset>
                </wp:positionH>
                <wp:positionV relativeFrom="paragraph">
                  <wp:posOffset>74930</wp:posOffset>
                </wp:positionV>
                <wp:extent cx="6266180" cy="275590"/>
                <wp:effectExtent l="0" t="0" r="20320" b="1016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CERTIFICATE AND </w:t>
                            </w: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AWARDS RECEIVED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2AB8" w:rsidRPr="00D2038B" w:rsidRDefault="00072AB8" w:rsidP="00072AB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78F269" id="Rectangle 17" o:spid="_x0000_s1030" style="position:absolute;margin-left:-15.75pt;margin-top:5.9pt;width:493.4pt;height:2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" fillcolor="#d6e3bc [1302]" strokecolor="#d6e3bc [1302]">
                <v:textbox>
                  <w:txbxContent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CERTIFICATE AND </w:t>
                      </w:r>
                      <w:r w:rsidRPr="00113CA5">
                        <w:rPr>
                          <w:b/>
                          <w:sz w:val="24"/>
                          <w:szCs w:val="24"/>
                        </w:rPr>
                        <w:t>AWARDS RECEIVED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72AB8" w:rsidRPr="00D2038B" w:rsidRDefault="00072AB8" w:rsidP="00072AB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Pr="007F4871" w:rsidRDefault="00072AB8" w:rsidP="00072AB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ACER IT EXCELLENCE AWARD</w:t>
      </w:r>
    </w:p>
    <w:p w:rsidR="00072AB8" w:rsidRPr="007F4871" w:rsidRDefault="00072AB8" w:rsidP="00072AB8">
      <w:pPr>
        <w:pStyle w:val="NoSpacing"/>
        <w:rPr>
          <w:sz w:val="20"/>
          <w:szCs w:val="20"/>
        </w:rPr>
      </w:pPr>
      <w:r w:rsidRPr="007F4871">
        <w:rPr>
          <w:sz w:val="20"/>
          <w:szCs w:val="20"/>
        </w:rPr>
        <w:t>March 24, 2017</w:t>
      </w:r>
    </w:p>
    <w:p w:rsidR="00072AB8" w:rsidRPr="00A5062D" w:rsidRDefault="00072AB8" w:rsidP="00072AB8">
      <w:pPr>
        <w:pStyle w:val="NoSpacing"/>
        <w:rPr>
          <w:strike/>
          <w:sz w:val="20"/>
          <w:szCs w:val="20"/>
        </w:rPr>
      </w:pPr>
      <w:r w:rsidRPr="007F4871">
        <w:rPr>
          <w:sz w:val="20"/>
          <w:szCs w:val="20"/>
        </w:rPr>
        <w:t>Palompon, Leyte</w:t>
      </w:r>
    </w:p>
    <w:p w:rsidR="000918D3" w:rsidRDefault="000918D3" w:rsidP="00072AB8">
      <w:pPr>
        <w:pStyle w:val="NoSpacing"/>
        <w:rPr>
          <w:b/>
        </w:rPr>
      </w:pPr>
    </w:p>
    <w:p w:rsidR="00072AB8" w:rsidRDefault="00072AB8" w:rsidP="00072AB8">
      <w:pPr>
        <w:pStyle w:val="NoSpacing"/>
        <w:rPr>
          <w:b/>
        </w:rPr>
      </w:pPr>
      <w:r>
        <w:rPr>
          <w:b/>
        </w:rPr>
        <w:t>Skills Olympic for Programming Winner</w:t>
      </w:r>
    </w:p>
    <w:p w:rsidR="00072AB8" w:rsidRDefault="00072AB8" w:rsidP="00072AB8">
      <w:pPr>
        <w:pStyle w:val="NoSpacing"/>
      </w:pPr>
      <w:r>
        <w:t>February 18, 2016</w:t>
      </w:r>
    </w:p>
    <w:p w:rsidR="00072AB8" w:rsidRPr="00AB6BAF" w:rsidRDefault="00072AB8" w:rsidP="00072AB8">
      <w:pPr>
        <w:pStyle w:val="NoSpacing"/>
      </w:pPr>
      <w:r>
        <w:t xml:space="preserve">Palompon Institute of Technology (PIT) </w: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072AB8" w:rsidRDefault="00072AB8" w:rsidP="00072AB8">
      <w:pPr>
        <w:pStyle w:val="NoSpacing"/>
        <w:rPr>
          <w:b/>
        </w:rPr>
      </w:pPr>
      <w:r>
        <w:rPr>
          <w:b/>
        </w:rPr>
        <w:t xml:space="preserve">PIT Science Fair </w:t>
      </w:r>
      <w:r w:rsidR="00B21CF3">
        <w:rPr>
          <w:b/>
        </w:rPr>
        <w:t>Consolation Prize</w:t>
      </w:r>
    </w:p>
    <w:p w:rsidR="00072AB8" w:rsidRDefault="00B21CF3" w:rsidP="00E713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February 2016 </w:t>
      </w:r>
    </w:p>
    <w:p w:rsidR="000918D3" w:rsidRDefault="000918D3" w:rsidP="00E713FF">
      <w:pPr>
        <w:pStyle w:val="NoSpacing"/>
        <w:rPr>
          <w:sz w:val="20"/>
          <w:szCs w:val="20"/>
        </w:rPr>
      </w:pPr>
    </w:p>
    <w:p w:rsidR="00C26B04" w:rsidRDefault="00C26B04" w:rsidP="00E713FF">
      <w:pPr>
        <w:pStyle w:val="NoSpacing"/>
        <w:rPr>
          <w:sz w:val="20"/>
          <w:szCs w:val="20"/>
        </w:rPr>
      </w:pPr>
    </w:p>
    <w:p w:rsidR="00B21CF3" w:rsidRDefault="00B21CF3" w:rsidP="00E713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 Institute of Technology</w:t>
      </w:r>
    </w:p>
    <w:p w:rsidR="00072AB8" w:rsidRDefault="00072AB8" w:rsidP="00E713FF">
      <w:pPr>
        <w:pStyle w:val="NoSpacing"/>
        <w:rPr>
          <w:sz w:val="20"/>
          <w:szCs w:val="20"/>
        </w:rPr>
      </w:pPr>
    </w:p>
    <w:p w:rsidR="00D1252F" w:rsidRDefault="00D1252F" w:rsidP="00D1252F">
      <w:pPr>
        <w:pStyle w:val="NoSpacing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8C515" wp14:editId="3F0D9D35">
                <wp:simplePos x="0" y="0"/>
                <wp:positionH relativeFrom="column">
                  <wp:posOffset>-200025</wp:posOffset>
                </wp:positionH>
                <wp:positionV relativeFrom="paragraph">
                  <wp:posOffset>-409575</wp:posOffset>
                </wp:positionV>
                <wp:extent cx="6266180" cy="275590"/>
                <wp:effectExtent l="0" t="0" r="20320" b="1016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TRAININGS AND SEMINARS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ATTENDED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113CA5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D8C515" id="Rectangle 16" o:spid="_x0000_s1031" style="position:absolute;margin-left:-15.75pt;margin-top:-32.25pt;width:493.4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" fillcolor="#d6e3bc [1302]" strokecolor="#d6e3bc [1302]">
                <v:textbox>
                  <w:txbxContent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3CA5">
                        <w:rPr>
                          <w:b/>
                          <w:sz w:val="24"/>
                          <w:szCs w:val="24"/>
                        </w:rPr>
                        <w:t>TRAININGS AND SEMINARS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ATTENDED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113CA5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</w:rPr>
        <w:t>Microsoft Office Training Program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January 6 2008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STI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Ormoc City, Leyte</w:t>
      </w:r>
    </w:p>
    <w:p w:rsidR="00D1252F" w:rsidRDefault="00D1252F" w:rsidP="00D1252F">
      <w:pPr>
        <w:pStyle w:val="NoSpacing"/>
        <w:rPr>
          <w:sz w:val="20"/>
          <w:szCs w:val="20"/>
        </w:rPr>
      </w:pPr>
    </w:p>
    <w:p w:rsidR="00D1252F" w:rsidRDefault="00D1252F" w:rsidP="00D1252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Public Speaking &amp; Confidence Building Program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May 16, 2009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Martinelli Speech Center</w:t>
      </w:r>
    </w:p>
    <w:p w:rsidR="00D1252F" w:rsidRPr="000743D7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Ormoc City, Leyte</w:t>
      </w:r>
    </w:p>
    <w:p w:rsidR="00D1252F" w:rsidRDefault="00D1252F" w:rsidP="00D1252F">
      <w:pPr>
        <w:pStyle w:val="NoSpacing"/>
        <w:rPr>
          <w:b/>
          <w:sz w:val="20"/>
          <w:szCs w:val="20"/>
        </w:rPr>
      </w:pPr>
    </w:p>
    <w:p w:rsidR="00D1252F" w:rsidRPr="00113CA5" w:rsidRDefault="00D1252F" w:rsidP="00D1252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Ethics in the Workplace (PIT CHIC)</w:t>
      </w:r>
    </w:p>
    <w:p w:rsidR="00D1252F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February 9, 2017</w:t>
      </w:r>
    </w:p>
    <w:p w:rsidR="00D1252F" w:rsidRPr="00113CA5" w:rsidRDefault="00D1252F" w:rsidP="00D1252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 Institute of Technology</w:t>
      </w:r>
    </w:p>
    <w:p w:rsidR="00A0623C" w:rsidRDefault="00D1252F" w:rsidP="00D1252F">
      <w:r>
        <w:rPr>
          <w:sz w:val="20"/>
          <w:szCs w:val="20"/>
        </w:rPr>
        <w:t>Palompon, Leyte</w:t>
      </w:r>
    </w:p>
    <w:p w:rsidR="00AA2BE5" w:rsidRPr="00931443" w:rsidRDefault="00931443" w:rsidP="00931443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5DE7849" wp14:editId="32B96834">
                <wp:simplePos x="0" y="0"/>
                <wp:positionH relativeFrom="column">
                  <wp:posOffset>-198120</wp:posOffset>
                </wp:positionH>
                <wp:positionV relativeFrom="paragraph">
                  <wp:posOffset>100965</wp:posOffset>
                </wp:positionV>
                <wp:extent cx="6266180" cy="275590"/>
                <wp:effectExtent l="0" t="0" r="20320" b="1016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D2038B" w:rsidRDefault="00113CA5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0623C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DE7849" id="Rectangle 12" o:spid="_x0000_s1032" style="position:absolute;margin-left:-15.6pt;margin-top:7.95pt;width:493.4pt;height:21.7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" fillcolor="#d6e3bc [1302]" strokecolor="#d6e3bc [1302]">
                <v:textbox>
                  <w:txbxContent>
                    <w:p w:rsidR="00A0623C" w:rsidRPr="00D2038B" w:rsidRDefault="00113CA5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13CA5">
                        <w:rPr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0623C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FF3C9A" w:rsidRDefault="00FF3C9A" w:rsidP="00CB6E61">
      <w:pPr>
        <w:pStyle w:val="NoSpacing"/>
        <w:rPr>
          <w:b/>
          <w:sz w:val="20"/>
          <w:szCs w:val="20"/>
        </w:rPr>
      </w:pPr>
    </w:p>
    <w:p w:rsidR="00CB6E61" w:rsidRPr="00113CA5" w:rsidRDefault="00CB6E61" w:rsidP="00CB6E61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Information Technology (2017)</w:t>
      </w:r>
    </w:p>
    <w:p w:rsidR="00CB6E61" w:rsidRPr="00A0623C" w:rsidRDefault="00CB6E61" w:rsidP="00CB6E6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 Institute of Technology</w:t>
      </w:r>
      <w:r w:rsidRPr="00A0623C">
        <w:rPr>
          <w:sz w:val="20"/>
          <w:szCs w:val="20"/>
        </w:rPr>
        <w:t xml:space="preserve"> (</w:t>
      </w:r>
      <w:r>
        <w:rPr>
          <w:sz w:val="20"/>
          <w:szCs w:val="20"/>
        </w:rPr>
        <w:t>PIT</w:t>
      </w:r>
      <w:r w:rsidRPr="00A0623C">
        <w:rPr>
          <w:sz w:val="20"/>
          <w:szCs w:val="20"/>
        </w:rPr>
        <w:t>)</w:t>
      </w:r>
    </w:p>
    <w:p w:rsidR="00D80EEC" w:rsidRDefault="00CB6E61" w:rsidP="00113CA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Palompon, Leyte</w:t>
      </w:r>
    </w:p>
    <w:p w:rsidR="00113CA5" w:rsidRPr="00977CEB" w:rsidRDefault="00113CA5" w:rsidP="00113CA5">
      <w:pPr>
        <w:pStyle w:val="NoSpacing"/>
        <w:rPr>
          <w:sz w:val="20"/>
          <w:szCs w:val="20"/>
        </w:rPr>
      </w:pPr>
    </w:p>
    <w:p w:rsidR="00113CA5" w:rsidRDefault="00931443" w:rsidP="00113CA5">
      <w:pPr>
        <w:pStyle w:val="NoSpacing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9F858" wp14:editId="3A993E35">
                <wp:simplePos x="0" y="0"/>
                <wp:positionH relativeFrom="column">
                  <wp:posOffset>-186055</wp:posOffset>
                </wp:positionH>
                <wp:positionV relativeFrom="paragraph">
                  <wp:posOffset>152400</wp:posOffset>
                </wp:positionV>
                <wp:extent cx="6266180" cy="275590"/>
                <wp:effectExtent l="0" t="0" r="20320" b="1016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D2038B" w:rsidRDefault="00931443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14.65pt;margin-top:12pt;width:493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" fillcolor="#d6e3bc [1302]" strokecolor="#d6e3bc [1302]">
                <v:textbox>
                  <w:txbxContent>
                    <w:p w:rsidR="00113CA5" w:rsidRPr="00D2038B" w:rsidRDefault="00931443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113CA5" w:rsidRDefault="00113CA5" w:rsidP="00113CA5">
      <w:pPr>
        <w:pStyle w:val="NoSpacing"/>
      </w:pPr>
    </w:p>
    <w:p w:rsidR="00113CA5" w:rsidRDefault="00113CA5" w:rsidP="00113CA5">
      <w:pPr>
        <w:pStyle w:val="NoSpacing"/>
      </w:pPr>
    </w:p>
    <w:p w:rsidR="007356FA" w:rsidRDefault="00931443" w:rsidP="00113CA5">
      <w:pPr>
        <w:pStyle w:val="NoSpacing"/>
      </w:pPr>
      <w:r>
        <w:t xml:space="preserve">My </w:t>
      </w:r>
      <w:r w:rsidR="007F3AA3">
        <w:t>Repository</w:t>
      </w:r>
      <w:r>
        <w:t>:</w:t>
      </w:r>
    </w:p>
    <w:p w:rsidR="00B00AA2" w:rsidRDefault="00B00AA2" w:rsidP="00B00AA2">
      <w:pPr>
        <w:pStyle w:val="NoSpacing"/>
        <w:numPr>
          <w:ilvl w:val="0"/>
          <w:numId w:val="3"/>
        </w:numPr>
      </w:pPr>
      <w:r>
        <w:t>www.</w:t>
      </w:r>
      <w:r w:rsidRPr="00B00AA2">
        <w:t>github.com/winex01</w:t>
      </w:r>
    </w:p>
    <w:p w:rsidR="007F3AA3" w:rsidRDefault="001F1AB6" w:rsidP="007F3AA3">
      <w:pPr>
        <w:pStyle w:val="NoSpacing"/>
        <w:numPr>
          <w:ilvl w:val="0"/>
          <w:numId w:val="3"/>
        </w:numPr>
      </w:pPr>
      <w:hyperlink r:id="rId11" w:history="1">
        <w:r w:rsidR="00413441" w:rsidRPr="003B4796">
          <w:rPr>
            <w:rStyle w:val="Hyperlink"/>
          </w:rPr>
          <w:t>www.sourcecodester.com/user/129831/track</w:t>
        </w:r>
      </w:hyperlink>
    </w:p>
    <w:p w:rsidR="00B84816" w:rsidRDefault="00B84816" w:rsidP="00C7285D">
      <w:pPr>
        <w:pStyle w:val="NoSpacing"/>
      </w:pPr>
    </w:p>
    <w:p w:rsidR="00B84816" w:rsidRDefault="00B84816" w:rsidP="00C7285D">
      <w:pPr>
        <w:pStyle w:val="NoSpacing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2E7BB2" wp14:editId="2C4C4697">
                <wp:simplePos x="0" y="0"/>
                <wp:positionH relativeFrom="column">
                  <wp:posOffset>-182880</wp:posOffset>
                </wp:positionH>
                <wp:positionV relativeFrom="paragraph">
                  <wp:posOffset>80172</wp:posOffset>
                </wp:positionV>
                <wp:extent cx="6266180" cy="275590"/>
                <wp:effectExtent l="0" t="0" r="20320" b="1016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556" w:rsidRPr="00D2038B" w:rsidRDefault="00897556" w:rsidP="0089755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14.4pt;margin-top:6.3pt;width:493.4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" fillcolor="#d6e3bc [1302]" strokecolor="#d6e3bc [1302]">
                <v:textbox>
                  <w:txbxContent>
                    <w:p w:rsidR="00897556" w:rsidRPr="00D2038B" w:rsidRDefault="00897556" w:rsidP="0089755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C7285D" w:rsidRDefault="00850638" w:rsidP="00C7285D">
      <w:pPr>
        <w:pStyle w:val="NoSpacing"/>
      </w:pPr>
      <w:r>
        <w:br/>
      </w:r>
    </w:p>
    <w:p w:rsidR="00850638" w:rsidRDefault="00197B6F" w:rsidP="00850638">
      <w:pPr>
        <w:pStyle w:val="NoSpacing"/>
        <w:numPr>
          <w:ilvl w:val="0"/>
          <w:numId w:val="7"/>
        </w:numPr>
      </w:pPr>
      <w:r>
        <w:t>Vlad Redula</w:t>
      </w:r>
      <w:r w:rsidR="009323E1">
        <w:t>(Treon Programmer)</w:t>
      </w:r>
      <w:r>
        <w:t xml:space="preserve"> </w:t>
      </w:r>
      <w:r w:rsidR="00F8038D">
        <w:t xml:space="preserve"> - </w:t>
      </w:r>
      <w:r>
        <w:t xml:space="preserve"> </w:t>
      </w:r>
      <w:r w:rsidR="005D3AEC">
        <w:t>09173196878</w:t>
      </w:r>
      <w:r w:rsidR="009323E1">
        <w:t xml:space="preserve"> </w:t>
      </w:r>
    </w:p>
    <w:p w:rsidR="00850638" w:rsidRPr="00113CA5" w:rsidRDefault="00850638" w:rsidP="00850638">
      <w:pPr>
        <w:pStyle w:val="NoSpacing"/>
        <w:numPr>
          <w:ilvl w:val="0"/>
          <w:numId w:val="7"/>
        </w:numPr>
      </w:pPr>
      <w:r>
        <w:t>Bry</w:t>
      </w:r>
      <w:r w:rsidR="00197B6F">
        <w:t>an Arnel Geonzon</w:t>
      </w:r>
      <w:r w:rsidR="009323E1">
        <w:t>(Treon Programmer)</w:t>
      </w:r>
      <w:r w:rsidR="00F8038D">
        <w:t xml:space="preserve"> </w:t>
      </w:r>
      <w:r w:rsidR="00197B6F">
        <w:t xml:space="preserve"> -</w:t>
      </w:r>
      <w:r w:rsidR="00F8038D">
        <w:t xml:space="preserve"> </w:t>
      </w:r>
      <w:r w:rsidR="00197B6F">
        <w:t>09350540457</w:t>
      </w:r>
    </w:p>
    <w:sectPr w:rsidR="00850638" w:rsidRPr="00113CA5" w:rsidSect="00F0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E6B"/>
    <w:multiLevelType w:val="hybridMultilevel"/>
    <w:tmpl w:val="E21C0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727CC"/>
    <w:multiLevelType w:val="hybridMultilevel"/>
    <w:tmpl w:val="D184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8336FB"/>
    <w:multiLevelType w:val="hybridMultilevel"/>
    <w:tmpl w:val="EEB680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FF503D3"/>
    <w:multiLevelType w:val="hybridMultilevel"/>
    <w:tmpl w:val="EB68A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565368"/>
    <w:multiLevelType w:val="hybridMultilevel"/>
    <w:tmpl w:val="231AE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3F152D3"/>
    <w:multiLevelType w:val="hybridMultilevel"/>
    <w:tmpl w:val="3D64B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95765C"/>
    <w:multiLevelType w:val="hybridMultilevel"/>
    <w:tmpl w:val="0FEC53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FF"/>
    <w:rsid w:val="0000071D"/>
    <w:rsid w:val="00020961"/>
    <w:rsid w:val="00047F50"/>
    <w:rsid w:val="00060620"/>
    <w:rsid w:val="00072AB8"/>
    <w:rsid w:val="000743D7"/>
    <w:rsid w:val="000918D3"/>
    <w:rsid w:val="00096846"/>
    <w:rsid w:val="000B3C36"/>
    <w:rsid w:val="00113CA5"/>
    <w:rsid w:val="001653DD"/>
    <w:rsid w:val="00197B6F"/>
    <w:rsid w:val="00197FE1"/>
    <w:rsid w:val="001A31A2"/>
    <w:rsid w:val="001A5F6A"/>
    <w:rsid w:val="001A6813"/>
    <w:rsid w:val="001B1D22"/>
    <w:rsid w:val="001C1C79"/>
    <w:rsid w:val="001F1AB6"/>
    <w:rsid w:val="00200E2D"/>
    <w:rsid w:val="00213C93"/>
    <w:rsid w:val="00265221"/>
    <w:rsid w:val="002C3111"/>
    <w:rsid w:val="002D05B8"/>
    <w:rsid w:val="002D621A"/>
    <w:rsid w:val="00375BCB"/>
    <w:rsid w:val="00376F10"/>
    <w:rsid w:val="00390173"/>
    <w:rsid w:val="003913C3"/>
    <w:rsid w:val="003B0699"/>
    <w:rsid w:val="003C4394"/>
    <w:rsid w:val="003D2E20"/>
    <w:rsid w:val="00411BD2"/>
    <w:rsid w:val="00413441"/>
    <w:rsid w:val="004269DE"/>
    <w:rsid w:val="004373E2"/>
    <w:rsid w:val="004642EE"/>
    <w:rsid w:val="00476F7C"/>
    <w:rsid w:val="00481EA1"/>
    <w:rsid w:val="004C3B28"/>
    <w:rsid w:val="004C4746"/>
    <w:rsid w:val="004F4C6B"/>
    <w:rsid w:val="00501D00"/>
    <w:rsid w:val="00507F64"/>
    <w:rsid w:val="00537B57"/>
    <w:rsid w:val="00540797"/>
    <w:rsid w:val="00577135"/>
    <w:rsid w:val="00580F4A"/>
    <w:rsid w:val="005815DC"/>
    <w:rsid w:val="005D3AEC"/>
    <w:rsid w:val="00614829"/>
    <w:rsid w:val="00615960"/>
    <w:rsid w:val="006616C0"/>
    <w:rsid w:val="006777FF"/>
    <w:rsid w:val="006D44C6"/>
    <w:rsid w:val="006F7CA6"/>
    <w:rsid w:val="007356FA"/>
    <w:rsid w:val="00797C8D"/>
    <w:rsid w:val="007A1F38"/>
    <w:rsid w:val="007A568A"/>
    <w:rsid w:val="007F3AA3"/>
    <w:rsid w:val="007F4871"/>
    <w:rsid w:val="007F57EA"/>
    <w:rsid w:val="008276A7"/>
    <w:rsid w:val="00850638"/>
    <w:rsid w:val="008605CF"/>
    <w:rsid w:val="00867A30"/>
    <w:rsid w:val="00897556"/>
    <w:rsid w:val="008B0BD7"/>
    <w:rsid w:val="008D47E2"/>
    <w:rsid w:val="008E2E94"/>
    <w:rsid w:val="008F0F67"/>
    <w:rsid w:val="008F3F1F"/>
    <w:rsid w:val="008F7DF8"/>
    <w:rsid w:val="00907A6D"/>
    <w:rsid w:val="00931443"/>
    <w:rsid w:val="009323E1"/>
    <w:rsid w:val="00953CA5"/>
    <w:rsid w:val="00977469"/>
    <w:rsid w:val="00977CEB"/>
    <w:rsid w:val="009B3E71"/>
    <w:rsid w:val="009B505B"/>
    <w:rsid w:val="009C3685"/>
    <w:rsid w:val="00A0623C"/>
    <w:rsid w:val="00A17A9C"/>
    <w:rsid w:val="00A2493F"/>
    <w:rsid w:val="00A31329"/>
    <w:rsid w:val="00A4102A"/>
    <w:rsid w:val="00A5062D"/>
    <w:rsid w:val="00A50FDA"/>
    <w:rsid w:val="00A5402D"/>
    <w:rsid w:val="00A753BC"/>
    <w:rsid w:val="00A80004"/>
    <w:rsid w:val="00A8229F"/>
    <w:rsid w:val="00AA2BE5"/>
    <w:rsid w:val="00AA4A04"/>
    <w:rsid w:val="00AB6BAF"/>
    <w:rsid w:val="00AC498B"/>
    <w:rsid w:val="00AC54AE"/>
    <w:rsid w:val="00AD0B8C"/>
    <w:rsid w:val="00AD5A86"/>
    <w:rsid w:val="00B00AA2"/>
    <w:rsid w:val="00B21CF3"/>
    <w:rsid w:val="00B26DAB"/>
    <w:rsid w:val="00B331AB"/>
    <w:rsid w:val="00B53EF9"/>
    <w:rsid w:val="00B723DD"/>
    <w:rsid w:val="00B75C8E"/>
    <w:rsid w:val="00B84816"/>
    <w:rsid w:val="00B959B1"/>
    <w:rsid w:val="00BC6868"/>
    <w:rsid w:val="00BC77FC"/>
    <w:rsid w:val="00BD3EBB"/>
    <w:rsid w:val="00BF4964"/>
    <w:rsid w:val="00C23EF6"/>
    <w:rsid w:val="00C26B04"/>
    <w:rsid w:val="00C7285D"/>
    <w:rsid w:val="00C811E9"/>
    <w:rsid w:val="00C814AE"/>
    <w:rsid w:val="00C967AF"/>
    <w:rsid w:val="00CA0A5E"/>
    <w:rsid w:val="00CB6E61"/>
    <w:rsid w:val="00CE7851"/>
    <w:rsid w:val="00CF591E"/>
    <w:rsid w:val="00D02324"/>
    <w:rsid w:val="00D1252F"/>
    <w:rsid w:val="00D2038B"/>
    <w:rsid w:val="00D7324B"/>
    <w:rsid w:val="00D74914"/>
    <w:rsid w:val="00D80EEC"/>
    <w:rsid w:val="00D91F87"/>
    <w:rsid w:val="00D978D4"/>
    <w:rsid w:val="00DC6F0B"/>
    <w:rsid w:val="00DD08CA"/>
    <w:rsid w:val="00DD589F"/>
    <w:rsid w:val="00E129AE"/>
    <w:rsid w:val="00E232CF"/>
    <w:rsid w:val="00E2635D"/>
    <w:rsid w:val="00E713FF"/>
    <w:rsid w:val="00E84BD9"/>
    <w:rsid w:val="00EA1589"/>
    <w:rsid w:val="00EA264A"/>
    <w:rsid w:val="00ED6E8D"/>
    <w:rsid w:val="00EF392E"/>
    <w:rsid w:val="00F00DE4"/>
    <w:rsid w:val="00F3195D"/>
    <w:rsid w:val="00F37E97"/>
    <w:rsid w:val="00F64775"/>
    <w:rsid w:val="00F8038D"/>
    <w:rsid w:val="00FA1756"/>
    <w:rsid w:val="00FD7F4A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9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urcecodester.com/user/129831/trac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winnie131212592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innie13121259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ex\Downloads\Sample_Resume_Format_for_Fresh_Graduates_Two_Page_1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D329D-F9D7-4D5E-9EEB-C2D37225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Sample_Resume_Format_for_Fresh_Graduates_Two_Page_1_Template-3</Template>
  <TotalTime>215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winex</dc:creator>
  <cp:lastModifiedBy>winex</cp:lastModifiedBy>
  <cp:revision>96</cp:revision>
  <dcterms:created xsi:type="dcterms:W3CDTF">2017-04-26T00:40:00Z</dcterms:created>
  <dcterms:modified xsi:type="dcterms:W3CDTF">2019-01-27T16:31:00Z</dcterms:modified>
</cp:coreProperties>
</file>